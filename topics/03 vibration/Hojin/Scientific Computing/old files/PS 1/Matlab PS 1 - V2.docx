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8B3" w:rsidRDefault="006C38B3" w:rsidP="00571BB3">
      <w:pPr>
        <w:rPr>
          <w:lang w:eastAsia="ko-KR"/>
        </w:rPr>
      </w:pPr>
    </w:p>
    <w:p w:rsidR="006313D8" w:rsidRDefault="006313D8" w:rsidP="00571BB3">
      <w:pPr>
        <w:rPr>
          <w:lang w:eastAsia="ko-KR"/>
        </w:rPr>
      </w:pPr>
      <w:r>
        <w:rPr>
          <w:rFonts w:hint="eastAsia"/>
          <w:lang w:eastAsia="ko-KR"/>
        </w:rPr>
        <w:t xml:space="preserve">P1. </w:t>
      </w:r>
    </w:p>
    <w:p w:rsidR="006313D8" w:rsidRDefault="009F711A" w:rsidP="00571BB3">
      <w:pPr>
        <w:rPr>
          <w:lang w:eastAsia="ko-KR"/>
        </w:rPr>
      </w:pPr>
      <w:r>
        <w:rPr>
          <w:rFonts w:hint="eastAsia"/>
          <w:lang w:eastAsia="ko-KR"/>
        </w:rPr>
        <w:t xml:space="preserve">Write </w:t>
      </w:r>
      <w:proofErr w:type="gramStart"/>
      <w:r w:rsidR="006313D8">
        <w:rPr>
          <w:rFonts w:hint="eastAsia"/>
          <w:lang w:eastAsia="ko-KR"/>
        </w:rPr>
        <w:t>a</w:t>
      </w:r>
      <w:proofErr w:type="gramEnd"/>
      <w:r w:rsidR="006313D8">
        <w:rPr>
          <w:rFonts w:hint="eastAsia"/>
          <w:lang w:eastAsia="ko-KR"/>
        </w:rPr>
        <w:t xml:space="preserve"> m-code to </w:t>
      </w:r>
      <w:r>
        <w:rPr>
          <w:rFonts w:hint="eastAsia"/>
          <w:lang w:eastAsia="ko-KR"/>
        </w:rPr>
        <w:t>create an output matrix Y which consists of only even numbers (in order) from the given input X.</w:t>
      </w:r>
    </w:p>
    <w:p w:rsidR="009F711A" w:rsidRDefault="009F711A" w:rsidP="00571BB3">
      <w:pPr>
        <w:rPr>
          <w:lang w:eastAsia="ko-KR"/>
        </w:rPr>
      </w:pPr>
    </w:p>
    <w:p w:rsidR="009F711A" w:rsidRDefault="009F711A" w:rsidP="00571BB3">
      <w:pPr>
        <w:rPr>
          <w:lang w:eastAsia="ko-KR"/>
        </w:rPr>
      </w:pPr>
      <w:r>
        <w:rPr>
          <w:lang w:eastAsia="ko-KR"/>
        </w:rPr>
        <w:t>F</w:t>
      </w:r>
      <w:r>
        <w:rPr>
          <w:rFonts w:hint="eastAsia"/>
          <w:lang w:eastAsia="ko-KR"/>
        </w:rPr>
        <w:t>or example,</w:t>
      </w:r>
    </w:p>
    <w:p w:rsidR="006313D8" w:rsidRDefault="006313D8" w:rsidP="00571BB3">
      <w:pPr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nput</w:t>
      </w:r>
      <w:r>
        <w:rPr>
          <w:rFonts w:hint="eastAsia"/>
          <w:lang w:eastAsia="ko-KR"/>
        </w:rPr>
        <w:tab/>
      </w:r>
      <w:r w:rsidR="00756591"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 xml:space="preserve">X = [1, 2, </w:t>
      </w:r>
      <w:r>
        <w:rPr>
          <w:lang w:eastAsia="ko-KR"/>
        </w:rPr>
        <w:t>…</w:t>
      </w:r>
      <w:proofErr w:type="gramStart"/>
      <w:r>
        <w:rPr>
          <w:rFonts w:hint="eastAsia"/>
          <w:lang w:eastAsia="ko-KR"/>
        </w:rPr>
        <w:t>,10</w:t>
      </w:r>
      <w:proofErr w:type="gramEnd"/>
      <w:r>
        <w:rPr>
          <w:rFonts w:hint="eastAsia"/>
          <w:lang w:eastAsia="ko-KR"/>
        </w:rPr>
        <w:t>]</w:t>
      </w:r>
    </w:p>
    <w:p w:rsidR="006313D8" w:rsidRDefault="006313D8" w:rsidP="00571BB3">
      <w:pPr>
        <w:rPr>
          <w:lang w:eastAsia="ko-KR"/>
        </w:rPr>
      </w:pPr>
      <w:r>
        <w:rPr>
          <w:rFonts w:hint="eastAsia"/>
          <w:lang w:eastAsia="ko-KR"/>
        </w:rPr>
        <w:t>Output</w:t>
      </w:r>
      <w:r>
        <w:rPr>
          <w:rFonts w:hint="eastAsia"/>
          <w:lang w:eastAsia="ko-KR"/>
        </w:rPr>
        <w:tab/>
      </w:r>
      <w:r w:rsidR="00756591"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Y = [2, 4,</w:t>
      </w:r>
      <w:r>
        <w:rPr>
          <w:lang w:eastAsia="ko-KR"/>
        </w:rPr>
        <w:t>…</w:t>
      </w:r>
      <w:proofErr w:type="gramStart"/>
      <w:r>
        <w:rPr>
          <w:rFonts w:hint="eastAsia"/>
          <w:lang w:eastAsia="ko-KR"/>
        </w:rPr>
        <w:t>,10</w:t>
      </w:r>
      <w:proofErr w:type="gramEnd"/>
      <w:r>
        <w:rPr>
          <w:rFonts w:hint="eastAsia"/>
          <w:lang w:eastAsia="ko-KR"/>
        </w:rPr>
        <w:t>]</w:t>
      </w:r>
      <w:bookmarkStart w:id="0" w:name="_GoBack"/>
      <w:bookmarkEnd w:id="0"/>
    </w:p>
    <w:p w:rsidR="006313D8" w:rsidRDefault="006313D8" w:rsidP="00571BB3">
      <w:pPr>
        <w:rPr>
          <w:lang w:eastAsia="ko-KR"/>
        </w:rPr>
      </w:pPr>
    </w:p>
    <w:p w:rsidR="009F711A" w:rsidRDefault="009F711A" w:rsidP="00571BB3">
      <w:pPr>
        <w:rPr>
          <w:lang w:eastAsia="ko-KR"/>
        </w:rPr>
      </w:pPr>
      <w:r>
        <w:rPr>
          <w:rFonts w:hint="eastAsia"/>
          <w:lang w:eastAsia="ko-KR"/>
        </w:rPr>
        <w:t>P2.</w:t>
      </w:r>
    </w:p>
    <w:p w:rsidR="009F711A" w:rsidRDefault="00A701E2" w:rsidP="00571BB3">
      <w:pPr>
        <w:rPr>
          <w:lang w:eastAsia="ko-KR"/>
        </w:rPr>
      </w:pPr>
      <w:r>
        <w:rPr>
          <w:rFonts w:hint="eastAsia"/>
          <w:lang w:eastAsia="ko-KR"/>
        </w:rPr>
        <w:t xml:space="preserve">Given an integer </w:t>
      </w:r>
      <w:r w:rsidRPr="00690842">
        <w:rPr>
          <w:rFonts w:hint="eastAsia"/>
          <w:i/>
          <w:lang w:eastAsia="ko-KR"/>
        </w:rPr>
        <w:t>n</w:t>
      </w:r>
      <w:r>
        <w:rPr>
          <w:rFonts w:hint="eastAsia"/>
          <w:lang w:eastAsia="ko-KR"/>
        </w:rPr>
        <w:t xml:space="preserve">, write </w:t>
      </w:r>
      <w:proofErr w:type="gramStart"/>
      <w:r>
        <w:rPr>
          <w:rFonts w:hint="eastAsia"/>
          <w:lang w:eastAsia="ko-KR"/>
        </w:rPr>
        <w:t>a</w:t>
      </w:r>
      <w:proofErr w:type="gramEnd"/>
      <w:r>
        <w:rPr>
          <w:rFonts w:hint="eastAsia"/>
          <w:lang w:eastAsia="ko-KR"/>
        </w:rPr>
        <w:t xml:space="preserve"> m code to compute the following:</w:t>
      </w:r>
    </w:p>
    <w:p w:rsidR="00A701E2" w:rsidRDefault="00AF0E11" w:rsidP="00571BB3">
      <w:pPr>
        <w:rPr>
          <w:lang w:eastAsia="ko-KR"/>
        </w:rPr>
      </w:pPr>
      <w:r w:rsidRPr="00AF0E11">
        <w:rPr>
          <w:position w:val="-24"/>
          <w:lang w:eastAsia="ko-KR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5pt;height:31.1pt" o:ole="">
            <v:imagedata r:id="rId8" o:title=""/>
          </v:shape>
          <o:OLEObject Type="Embed" ProgID="Equation.DSMT4" ShapeID="_x0000_i1025" DrawAspect="Content" ObjectID="_1438284606" r:id="rId9"/>
        </w:object>
      </w:r>
      <w:r>
        <w:rPr>
          <w:lang w:eastAsia="ko-KR"/>
        </w:rPr>
        <w:t xml:space="preserve"> </w:t>
      </w:r>
    </w:p>
    <w:p w:rsidR="00A701E2" w:rsidRDefault="00A701E2" w:rsidP="00571BB3">
      <w:pPr>
        <w:rPr>
          <w:lang w:eastAsia="ko-KR"/>
        </w:rPr>
      </w:pPr>
    </w:p>
    <w:p w:rsidR="00A701E2" w:rsidRDefault="00A701E2" w:rsidP="00571BB3">
      <w:pPr>
        <w:rPr>
          <w:lang w:eastAsia="ko-KR"/>
        </w:rPr>
      </w:pPr>
      <w:r>
        <w:rPr>
          <w:rFonts w:hint="eastAsia"/>
          <w:lang w:eastAsia="ko-KR"/>
        </w:rPr>
        <w:t>P3.</w:t>
      </w:r>
    </w:p>
    <w:p w:rsidR="0040114C" w:rsidRDefault="0040114C" w:rsidP="00571BB3">
      <w:pPr>
        <w:rPr>
          <w:lang w:eastAsia="ko-KR"/>
        </w:rPr>
      </w:pPr>
      <w:r>
        <w:rPr>
          <w:rFonts w:hint="eastAsia"/>
          <w:lang w:eastAsia="ko-KR"/>
        </w:rPr>
        <w:t xml:space="preserve">Plot </w:t>
      </w:r>
      <w:r w:rsidRPr="005C70C9">
        <w:rPr>
          <w:position w:val="-24"/>
          <w:lang w:eastAsia="ko-KR"/>
        </w:rPr>
        <w:object w:dxaOrig="2840" w:dyaOrig="620">
          <v:shape id="_x0000_i1026" type="#_x0000_t75" style="width:142.25pt;height:31.1pt" o:ole="">
            <v:imagedata r:id="rId10" o:title=""/>
          </v:shape>
          <o:OLEObject Type="Embed" ProgID="Equation.DSMT4" ShapeID="_x0000_i1026" DrawAspect="Content" ObjectID="_1438284607" r:id="rId11"/>
        </w:objec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for </w:t>
      </w:r>
      <w:proofErr w:type="gramEnd"/>
      <w:r w:rsidRPr="0040114C">
        <w:rPr>
          <w:position w:val="-6"/>
          <w:lang w:eastAsia="ko-KR"/>
        </w:rPr>
        <w:object w:dxaOrig="840" w:dyaOrig="279">
          <v:shape id="_x0000_i1027" type="#_x0000_t75" style="width:42.05pt;height:13.8pt" o:ole="">
            <v:imagedata r:id="rId12" o:title=""/>
          </v:shape>
          <o:OLEObject Type="Embed" ProgID="Equation.DSMT4" ShapeID="_x0000_i1027" DrawAspect="Content" ObjectID="_1438284608" r:id="rId13"/>
        </w:object>
      </w:r>
      <w:r>
        <w:rPr>
          <w:rFonts w:hint="eastAsia"/>
          <w:lang w:eastAsia="ko-KR"/>
        </w:rPr>
        <w:t xml:space="preserve">, and find </w:t>
      </w:r>
      <w:r w:rsidRPr="0040114C">
        <w:rPr>
          <w:rFonts w:hint="eastAsia"/>
          <w:i/>
          <w:lang w:eastAsia="ko-KR"/>
        </w:rPr>
        <w:t>t</w:t>
      </w:r>
      <w:r>
        <w:rPr>
          <w:rFonts w:hint="eastAsia"/>
          <w:lang w:eastAsia="ko-KR"/>
        </w:rPr>
        <w:t xml:space="preserve"> that minimizes </w:t>
      </w:r>
      <w:r w:rsidRPr="0040114C">
        <w:rPr>
          <w:rFonts w:hint="eastAsia"/>
          <w:i/>
          <w:lang w:eastAsia="ko-KR"/>
        </w:rPr>
        <w:t>f</w:t>
      </w:r>
      <w:r>
        <w:rPr>
          <w:rFonts w:hint="eastAsia"/>
          <w:lang w:eastAsia="ko-KR"/>
        </w:rPr>
        <w:t>(</w:t>
      </w:r>
      <w:r w:rsidRPr="0040114C">
        <w:rPr>
          <w:rFonts w:hint="eastAsia"/>
          <w:i/>
          <w:lang w:eastAsia="ko-KR"/>
        </w:rPr>
        <w:t>t</w:t>
      </w:r>
      <w:r>
        <w:rPr>
          <w:rFonts w:hint="eastAsia"/>
          <w:lang w:eastAsia="ko-KR"/>
        </w:rPr>
        <w:t>).</w:t>
      </w:r>
    </w:p>
    <w:p w:rsidR="00F01E46" w:rsidRDefault="00F01E46" w:rsidP="00571BB3">
      <w:pPr>
        <w:rPr>
          <w:lang w:eastAsia="ko-KR"/>
        </w:rPr>
      </w:pPr>
    </w:p>
    <w:p w:rsidR="00F01E46" w:rsidRDefault="00F01E46" w:rsidP="00571BB3">
      <w:pPr>
        <w:rPr>
          <w:lang w:eastAsia="ko-KR"/>
        </w:rPr>
      </w:pPr>
      <w:r>
        <w:rPr>
          <w:rFonts w:hint="eastAsia"/>
          <w:lang w:eastAsia="ko-KR"/>
        </w:rPr>
        <w:t>P4.</w:t>
      </w:r>
    </w:p>
    <w:p w:rsidR="00A701E2" w:rsidRDefault="00F01E46" w:rsidP="00571BB3">
      <w:pPr>
        <w:rPr>
          <w:lang w:eastAsia="ko-KR"/>
        </w:rPr>
      </w:pPr>
      <w:r>
        <w:rPr>
          <w:rFonts w:hint="eastAsia"/>
          <w:lang w:eastAsia="ko-KR"/>
        </w:rPr>
        <w:t xml:space="preserve">Read data from Excel </w:t>
      </w:r>
      <w:r w:rsidR="00E21C5C">
        <w:rPr>
          <w:rFonts w:hint="eastAsia"/>
          <w:lang w:eastAsia="ko-KR"/>
        </w:rPr>
        <w:t xml:space="preserve">(PB4.xls) </w:t>
      </w:r>
      <w:r>
        <w:rPr>
          <w:rFonts w:hint="eastAsia"/>
          <w:lang w:eastAsia="ko-KR"/>
        </w:rPr>
        <w:t xml:space="preserve">and write new </w:t>
      </w:r>
      <w:proofErr w:type="gramStart"/>
      <w:r>
        <w:rPr>
          <w:rFonts w:hint="eastAsia"/>
          <w:lang w:eastAsia="ko-KR"/>
        </w:rPr>
        <w:t>values which</w:t>
      </w:r>
      <w:proofErr w:type="gramEnd"/>
      <w:r>
        <w:rPr>
          <w:rFonts w:hint="eastAsia"/>
          <w:lang w:eastAsia="ko-KR"/>
        </w:rPr>
        <w:t xml:space="preserve"> are multiplied by 2 to the adjacent cells in the same Excel file.</w:t>
      </w:r>
      <w:r w:rsidR="0040114C">
        <w:rPr>
          <w:lang w:eastAsia="ko-KR"/>
        </w:rPr>
        <w:t xml:space="preserve"> </w:t>
      </w:r>
      <w:r w:rsidR="0040114C">
        <w:rPr>
          <w:rFonts w:hint="eastAsia"/>
          <w:lang w:eastAsia="ko-KR"/>
        </w:rPr>
        <w:t xml:space="preserve"> </w:t>
      </w:r>
      <w:r w:rsidR="005C70C9">
        <w:rPr>
          <w:lang w:eastAsia="ko-K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</w:tblGrid>
      <w:tr w:rsidR="00F01E46" w:rsidTr="00F01E46"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</w:tr>
      <w:tr w:rsidR="00F01E46" w:rsidTr="00F01E46"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</w:tr>
      <w:tr w:rsidR="00F01E46" w:rsidTr="00F01E46"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</w:tr>
      <w:tr w:rsidR="00F01E46" w:rsidTr="00F01E46"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456" w:type="dxa"/>
          </w:tcPr>
          <w:p w:rsidR="00F01E46" w:rsidRDefault="00F01E46" w:rsidP="00571BB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</w:tr>
    </w:tbl>
    <w:p w:rsidR="00F01E46" w:rsidRDefault="00F01E46" w:rsidP="00571BB3">
      <w:pPr>
        <w:rPr>
          <w:lang w:eastAsia="ko-KR"/>
        </w:rPr>
      </w:pPr>
    </w:p>
    <w:p w:rsidR="00F01E46" w:rsidRDefault="00F01E46" w:rsidP="00571BB3">
      <w:pPr>
        <w:rPr>
          <w:lang w:eastAsia="ko-KR"/>
        </w:rPr>
      </w:pPr>
      <w:r>
        <w:rPr>
          <w:rFonts w:hint="eastAsia"/>
          <w:lang w:eastAsia="ko-KR"/>
        </w:rPr>
        <w:t xml:space="preserve">P5. </w:t>
      </w:r>
    </w:p>
    <w:p w:rsidR="00F01E46" w:rsidRDefault="00F01E46" w:rsidP="00571BB3">
      <w:pPr>
        <w:rPr>
          <w:lang w:eastAsia="ko-KR"/>
        </w:rPr>
      </w:pPr>
      <w:r>
        <w:rPr>
          <w:rFonts w:hint="eastAsia"/>
          <w:lang w:eastAsia="ko-KR"/>
        </w:rPr>
        <w:t xml:space="preserve">Plot </w:t>
      </w:r>
      <w:r w:rsidR="0042183C" w:rsidRPr="00F01E46">
        <w:rPr>
          <w:position w:val="-28"/>
          <w:lang w:eastAsia="ko-KR"/>
        </w:rPr>
        <w:object w:dxaOrig="3640" w:dyaOrig="660">
          <v:shape id="_x0000_i1030" type="#_x0000_t75" style="width:182pt;height:32.85pt" o:ole="">
            <v:imagedata r:id="rId14" o:title=""/>
          </v:shape>
          <o:OLEObject Type="Embed" ProgID="Equation.DSMT4" ShapeID="_x0000_i1030" DrawAspect="Content" ObjectID="_1438284609" r:id="rId15"/>
        </w:objec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for </w:t>
      </w:r>
      <w:proofErr w:type="gramEnd"/>
      <w:r w:rsidRPr="0040114C">
        <w:rPr>
          <w:position w:val="-6"/>
          <w:lang w:eastAsia="ko-KR"/>
        </w:rPr>
        <w:object w:dxaOrig="940" w:dyaOrig="279">
          <v:shape id="_x0000_i1028" type="#_x0000_t75" style="width:47.25pt;height:13.8pt" o:ole="">
            <v:imagedata r:id="rId16" o:title=""/>
          </v:shape>
          <o:OLEObject Type="Embed" ProgID="Equation.DSMT4" ShapeID="_x0000_i1028" DrawAspect="Content" ObjectID="_1438284610" r:id="rId17"/>
        </w:object>
      </w:r>
      <w:r w:rsidR="00E21C5C">
        <w:rPr>
          <w:lang w:eastAsia="ko-KR"/>
        </w:rPr>
        <w:t xml:space="preserve">, and find </w:t>
      </w:r>
      <w:r w:rsidR="00E21C5C" w:rsidRPr="00E21C5C">
        <w:rPr>
          <w:i/>
          <w:lang w:eastAsia="ko-KR"/>
        </w:rPr>
        <w:t>x</w:t>
      </w:r>
      <w:r w:rsidR="00E21C5C">
        <w:rPr>
          <w:lang w:eastAsia="ko-KR"/>
        </w:rPr>
        <w:t xml:space="preserve"> that maximizes </w:t>
      </w:r>
      <w:r w:rsidR="00E21C5C" w:rsidRPr="00E21C5C">
        <w:rPr>
          <w:i/>
          <w:lang w:eastAsia="ko-KR"/>
        </w:rPr>
        <w:t>f</w:t>
      </w:r>
      <w:r w:rsidR="00E21C5C">
        <w:rPr>
          <w:lang w:eastAsia="ko-KR"/>
        </w:rPr>
        <w:t>(</w:t>
      </w:r>
      <w:r w:rsidR="0042183C">
        <w:rPr>
          <w:rFonts w:hint="eastAsia"/>
          <w:i/>
          <w:lang w:eastAsia="ko-KR"/>
        </w:rPr>
        <w:t>x</w:t>
      </w:r>
      <w:r w:rsidR="00E21C5C">
        <w:rPr>
          <w:lang w:eastAsia="ko-KR"/>
        </w:rPr>
        <w:t>).</w:t>
      </w:r>
    </w:p>
    <w:p w:rsidR="00E21C5C" w:rsidRDefault="00E21C5C" w:rsidP="00571BB3">
      <w:pPr>
        <w:rPr>
          <w:lang w:eastAsia="ko-KR"/>
        </w:rPr>
      </w:pPr>
    </w:p>
    <w:p w:rsidR="00E21C5C" w:rsidRDefault="00E21C5C" w:rsidP="00571BB3">
      <w:pPr>
        <w:rPr>
          <w:lang w:eastAsia="ko-KR"/>
        </w:rPr>
      </w:pPr>
      <w:r>
        <w:rPr>
          <w:lang w:eastAsia="ko-KR"/>
        </w:rPr>
        <w:t>P6.</w:t>
      </w:r>
    </w:p>
    <w:p w:rsidR="00E21C5C" w:rsidRPr="00A701E2" w:rsidRDefault="00E21C5C" w:rsidP="00571BB3">
      <w:pPr>
        <w:rPr>
          <w:lang w:eastAsia="ko-KR"/>
        </w:rPr>
      </w:pPr>
      <w:r w:rsidRPr="00E21C5C">
        <w:rPr>
          <w:position w:val="-50"/>
          <w:lang w:eastAsia="ko-KR"/>
        </w:rPr>
        <w:object w:dxaOrig="1840" w:dyaOrig="1120">
          <v:shape id="_x0000_i1029" type="#_x0000_t75" style="width:92.15pt;height:55.85pt" o:ole="">
            <v:imagedata r:id="rId18" o:title=""/>
          </v:shape>
          <o:OLEObject Type="Embed" ProgID="Equation.DSMT4" ShapeID="_x0000_i1029" DrawAspect="Content" ObjectID="_1438284611" r:id="rId19"/>
        </w:object>
      </w:r>
      <w:r>
        <w:rPr>
          <w:lang w:eastAsia="ko-KR"/>
        </w:rPr>
        <w:t xml:space="preserve">, calculate </w:t>
      </w:r>
      <w:r w:rsidR="00756591" w:rsidRPr="00E21C5C">
        <w:rPr>
          <w:position w:val="-10"/>
          <w:lang w:eastAsia="ko-KR"/>
        </w:rPr>
        <w:object w:dxaOrig="1320" w:dyaOrig="360">
          <v:shape id="_x0000_i1031" type="#_x0000_t75" style="width:66.25pt;height:17.85pt" o:ole="">
            <v:imagedata r:id="rId20" o:title=""/>
          </v:shape>
          <o:OLEObject Type="Embed" ProgID="Equation.DSMT4" ShapeID="_x0000_i1031" DrawAspect="Content" ObjectID="_1438284612" r:id="rId21"/>
        </w:object>
      </w:r>
      <w:r>
        <w:rPr>
          <w:lang w:eastAsia="ko-KR"/>
        </w:rPr>
        <w:t xml:space="preserve"> </w:t>
      </w:r>
    </w:p>
    <w:p w:rsidR="006313D8" w:rsidRPr="00571BB3" w:rsidRDefault="006313D8" w:rsidP="00571BB3">
      <w:pPr>
        <w:rPr>
          <w:lang w:eastAsia="ko-KR"/>
        </w:rPr>
      </w:pPr>
    </w:p>
    <w:sectPr w:rsidR="006313D8" w:rsidRPr="00571BB3" w:rsidSect="00E51C05">
      <w:footerReference w:type="even" r:id="rId22"/>
      <w:footerReference w:type="default" r:id="rId23"/>
      <w:type w:val="continuous"/>
      <w:pgSz w:w="12240" w:h="15840" w:code="1"/>
      <w:pgMar w:top="1701" w:right="1440" w:bottom="1440" w:left="1440" w:header="1080" w:footer="108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BE4" w:rsidRDefault="001A4BE4">
      <w:r>
        <w:separator/>
      </w:r>
    </w:p>
  </w:endnote>
  <w:endnote w:type="continuationSeparator" w:id="0">
    <w:p w:rsidR="001A4BE4" w:rsidRDefault="001A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 w:rsidP="005F3F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F3F0E" w:rsidRDefault="005F3F0E" w:rsidP="005F3F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0E" w:rsidRDefault="005F3F0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71BB3">
      <w:rPr>
        <w:noProof/>
      </w:rPr>
      <w:t>2</w:t>
    </w:r>
    <w:r>
      <w:fldChar w:fldCharType="end"/>
    </w:r>
  </w:p>
  <w:p w:rsidR="005F3F0E" w:rsidRDefault="005F3F0E" w:rsidP="005F3F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BE4" w:rsidRDefault="001A4BE4">
      <w:r>
        <w:separator/>
      </w:r>
    </w:p>
  </w:footnote>
  <w:footnote w:type="continuationSeparator" w:id="0">
    <w:p w:rsidR="001A4BE4" w:rsidRDefault="001A4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96B"/>
    <w:multiLevelType w:val="hybridMultilevel"/>
    <w:tmpl w:val="0F4C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35CC3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5393704"/>
    <w:multiLevelType w:val="hybridMultilevel"/>
    <w:tmpl w:val="8EF25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D9304F"/>
    <w:multiLevelType w:val="hybridMultilevel"/>
    <w:tmpl w:val="06762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E144FC"/>
    <w:multiLevelType w:val="multilevel"/>
    <w:tmpl w:val="5122EE46"/>
    <w:lvl w:ilvl="0">
      <w:start w:val="1"/>
      <w:numFmt w:val="upperLetter"/>
      <w:pStyle w:val="Appendices"/>
      <w:lvlText w:val="%1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BB85BDA"/>
    <w:multiLevelType w:val="multilevel"/>
    <w:tmpl w:val="B3F2C32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7">
    <w:nsid w:val="4A207024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9072EC3"/>
    <w:multiLevelType w:val="hybridMultilevel"/>
    <w:tmpl w:val="5A92F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597822"/>
    <w:multiLevelType w:val="hybridMultilevel"/>
    <w:tmpl w:val="9F2E44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1">
    <w:nsid w:val="66046FFB"/>
    <w:multiLevelType w:val="hybridMultilevel"/>
    <w:tmpl w:val="A02C690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intFractionalCharacterWidth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onsecutiveHyphenLimit w:val="3"/>
  <w:hyphenationZone w:val="259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AB"/>
    <w:rsid w:val="000008E4"/>
    <w:rsid w:val="000111DF"/>
    <w:rsid w:val="000114CF"/>
    <w:rsid w:val="000126F4"/>
    <w:rsid w:val="000142C2"/>
    <w:rsid w:val="00017D3E"/>
    <w:rsid w:val="00020C71"/>
    <w:rsid w:val="0002147D"/>
    <w:rsid w:val="000260BE"/>
    <w:rsid w:val="000414DB"/>
    <w:rsid w:val="000515AA"/>
    <w:rsid w:val="000551E6"/>
    <w:rsid w:val="00057BA7"/>
    <w:rsid w:val="00060A25"/>
    <w:rsid w:val="00061CC5"/>
    <w:rsid w:val="00072C9C"/>
    <w:rsid w:val="000757A5"/>
    <w:rsid w:val="00077807"/>
    <w:rsid w:val="000820D0"/>
    <w:rsid w:val="0008362A"/>
    <w:rsid w:val="00085E52"/>
    <w:rsid w:val="00090A00"/>
    <w:rsid w:val="000937EC"/>
    <w:rsid w:val="00094CBA"/>
    <w:rsid w:val="000A2B9B"/>
    <w:rsid w:val="000A37EE"/>
    <w:rsid w:val="000B1BCF"/>
    <w:rsid w:val="000C7AA1"/>
    <w:rsid w:val="000D327A"/>
    <w:rsid w:val="000E3795"/>
    <w:rsid w:val="000F0132"/>
    <w:rsid w:val="000F4FAE"/>
    <w:rsid w:val="000F5E6E"/>
    <w:rsid w:val="0010199A"/>
    <w:rsid w:val="001042CE"/>
    <w:rsid w:val="001136A0"/>
    <w:rsid w:val="00114F4F"/>
    <w:rsid w:val="00120205"/>
    <w:rsid w:val="00120CD1"/>
    <w:rsid w:val="00131ADA"/>
    <w:rsid w:val="00134D78"/>
    <w:rsid w:val="00137BE0"/>
    <w:rsid w:val="00142351"/>
    <w:rsid w:val="00142A7F"/>
    <w:rsid w:val="00146B63"/>
    <w:rsid w:val="00171A80"/>
    <w:rsid w:val="00173057"/>
    <w:rsid w:val="00174EA8"/>
    <w:rsid w:val="00175218"/>
    <w:rsid w:val="001813CE"/>
    <w:rsid w:val="001A0AA5"/>
    <w:rsid w:val="001A4BE4"/>
    <w:rsid w:val="001C7DC5"/>
    <w:rsid w:val="001D643C"/>
    <w:rsid w:val="001D754C"/>
    <w:rsid w:val="001F6302"/>
    <w:rsid w:val="00222CF5"/>
    <w:rsid w:val="00226FFB"/>
    <w:rsid w:val="0023505E"/>
    <w:rsid w:val="00235C6A"/>
    <w:rsid w:val="00242AD6"/>
    <w:rsid w:val="00247C10"/>
    <w:rsid w:val="002511A8"/>
    <w:rsid w:val="00251545"/>
    <w:rsid w:val="00260DA3"/>
    <w:rsid w:val="0026163E"/>
    <w:rsid w:val="00262C46"/>
    <w:rsid w:val="00264C2F"/>
    <w:rsid w:val="0027068C"/>
    <w:rsid w:val="00280EEC"/>
    <w:rsid w:val="00291121"/>
    <w:rsid w:val="002949B7"/>
    <w:rsid w:val="002963CA"/>
    <w:rsid w:val="002A0E97"/>
    <w:rsid w:val="002A1339"/>
    <w:rsid w:val="002A2BFF"/>
    <w:rsid w:val="002A4011"/>
    <w:rsid w:val="002B79DD"/>
    <w:rsid w:val="002C218D"/>
    <w:rsid w:val="002C2A62"/>
    <w:rsid w:val="002D334B"/>
    <w:rsid w:val="002E4D05"/>
    <w:rsid w:val="002F0970"/>
    <w:rsid w:val="002F7675"/>
    <w:rsid w:val="00301B01"/>
    <w:rsid w:val="003022AC"/>
    <w:rsid w:val="00312E61"/>
    <w:rsid w:val="0032299C"/>
    <w:rsid w:val="00327A58"/>
    <w:rsid w:val="003315DB"/>
    <w:rsid w:val="00334B54"/>
    <w:rsid w:val="0033545D"/>
    <w:rsid w:val="003357A2"/>
    <w:rsid w:val="003368AF"/>
    <w:rsid w:val="003471E8"/>
    <w:rsid w:val="00352371"/>
    <w:rsid w:val="00353106"/>
    <w:rsid w:val="003607A7"/>
    <w:rsid w:val="00363DE5"/>
    <w:rsid w:val="00370A20"/>
    <w:rsid w:val="0037194F"/>
    <w:rsid w:val="00394974"/>
    <w:rsid w:val="003A2341"/>
    <w:rsid w:val="003A5050"/>
    <w:rsid w:val="003A64F2"/>
    <w:rsid w:val="003A69AA"/>
    <w:rsid w:val="003B1BE8"/>
    <w:rsid w:val="003C00F2"/>
    <w:rsid w:val="003C1C2C"/>
    <w:rsid w:val="003C7FF6"/>
    <w:rsid w:val="003D3A63"/>
    <w:rsid w:val="003D3B6B"/>
    <w:rsid w:val="003D3C89"/>
    <w:rsid w:val="003D70BD"/>
    <w:rsid w:val="003E1B36"/>
    <w:rsid w:val="003E7A89"/>
    <w:rsid w:val="003F69E3"/>
    <w:rsid w:val="00400E7C"/>
    <w:rsid w:val="0040114C"/>
    <w:rsid w:val="00402158"/>
    <w:rsid w:val="00404B3C"/>
    <w:rsid w:val="0040561C"/>
    <w:rsid w:val="0040606D"/>
    <w:rsid w:val="00416160"/>
    <w:rsid w:val="00420807"/>
    <w:rsid w:val="0042183C"/>
    <w:rsid w:val="0042493F"/>
    <w:rsid w:val="00425ED8"/>
    <w:rsid w:val="00432CFC"/>
    <w:rsid w:val="00452203"/>
    <w:rsid w:val="004567E4"/>
    <w:rsid w:val="00457329"/>
    <w:rsid w:val="0046092A"/>
    <w:rsid w:val="004629DB"/>
    <w:rsid w:val="00474089"/>
    <w:rsid w:val="0047483A"/>
    <w:rsid w:val="004755EB"/>
    <w:rsid w:val="00480FA2"/>
    <w:rsid w:val="00480FEA"/>
    <w:rsid w:val="00481F8E"/>
    <w:rsid w:val="004859AA"/>
    <w:rsid w:val="004921B1"/>
    <w:rsid w:val="00492DBC"/>
    <w:rsid w:val="00493DD2"/>
    <w:rsid w:val="004A0841"/>
    <w:rsid w:val="004A60EC"/>
    <w:rsid w:val="004B3B54"/>
    <w:rsid w:val="004B4435"/>
    <w:rsid w:val="004C1612"/>
    <w:rsid w:val="004C5EF7"/>
    <w:rsid w:val="004D0970"/>
    <w:rsid w:val="004D6679"/>
    <w:rsid w:val="004D67C1"/>
    <w:rsid w:val="004D680A"/>
    <w:rsid w:val="004D7ADB"/>
    <w:rsid w:val="004E1864"/>
    <w:rsid w:val="004E29D0"/>
    <w:rsid w:val="004E7B77"/>
    <w:rsid w:val="004F5C8C"/>
    <w:rsid w:val="00501A73"/>
    <w:rsid w:val="005030F9"/>
    <w:rsid w:val="00506F55"/>
    <w:rsid w:val="00513082"/>
    <w:rsid w:val="00514C4C"/>
    <w:rsid w:val="00534194"/>
    <w:rsid w:val="00534B26"/>
    <w:rsid w:val="00536024"/>
    <w:rsid w:val="005409BD"/>
    <w:rsid w:val="00541A41"/>
    <w:rsid w:val="00542846"/>
    <w:rsid w:val="005434CF"/>
    <w:rsid w:val="00545F27"/>
    <w:rsid w:val="00552B90"/>
    <w:rsid w:val="00552FC2"/>
    <w:rsid w:val="00557DE9"/>
    <w:rsid w:val="00561114"/>
    <w:rsid w:val="00571BB3"/>
    <w:rsid w:val="005739D2"/>
    <w:rsid w:val="00577C08"/>
    <w:rsid w:val="0059199B"/>
    <w:rsid w:val="00595128"/>
    <w:rsid w:val="005A5CB6"/>
    <w:rsid w:val="005C1296"/>
    <w:rsid w:val="005C137D"/>
    <w:rsid w:val="005C4C81"/>
    <w:rsid w:val="005C70C9"/>
    <w:rsid w:val="005D3AE8"/>
    <w:rsid w:val="005D677F"/>
    <w:rsid w:val="005E19E2"/>
    <w:rsid w:val="005E2346"/>
    <w:rsid w:val="005E58CE"/>
    <w:rsid w:val="005E7FAE"/>
    <w:rsid w:val="005F0CF1"/>
    <w:rsid w:val="005F3F0E"/>
    <w:rsid w:val="005F7DE4"/>
    <w:rsid w:val="005F7FBA"/>
    <w:rsid w:val="00600A5C"/>
    <w:rsid w:val="00604A75"/>
    <w:rsid w:val="006168DA"/>
    <w:rsid w:val="00616D92"/>
    <w:rsid w:val="00623883"/>
    <w:rsid w:val="006242A1"/>
    <w:rsid w:val="006273A7"/>
    <w:rsid w:val="00630BB5"/>
    <w:rsid w:val="006313D8"/>
    <w:rsid w:val="00635233"/>
    <w:rsid w:val="00636158"/>
    <w:rsid w:val="0064005E"/>
    <w:rsid w:val="006404F2"/>
    <w:rsid w:val="00641BB1"/>
    <w:rsid w:val="00657080"/>
    <w:rsid w:val="00657482"/>
    <w:rsid w:val="00661FD7"/>
    <w:rsid w:val="006677DB"/>
    <w:rsid w:val="00673069"/>
    <w:rsid w:val="00685264"/>
    <w:rsid w:val="00690842"/>
    <w:rsid w:val="00692A48"/>
    <w:rsid w:val="006A1132"/>
    <w:rsid w:val="006A4353"/>
    <w:rsid w:val="006B0B0D"/>
    <w:rsid w:val="006B5E83"/>
    <w:rsid w:val="006C1168"/>
    <w:rsid w:val="006C38B3"/>
    <w:rsid w:val="006C52B2"/>
    <w:rsid w:val="006D2459"/>
    <w:rsid w:val="006D4596"/>
    <w:rsid w:val="006E0BBB"/>
    <w:rsid w:val="006E137F"/>
    <w:rsid w:val="006E2300"/>
    <w:rsid w:val="006E3E28"/>
    <w:rsid w:val="006F1404"/>
    <w:rsid w:val="006F226B"/>
    <w:rsid w:val="006F29A0"/>
    <w:rsid w:val="006F67AB"/>
    <w:rsid w:val="00703CAF"/>
    <w:rsid w:val="007052F5"/>
    <w:rsid w:val="007055B8"/>
    <w:rsid w:val="007163AD"/>
    <w:rsid w:val="00733A5E"/>
    <w:rsid w:val="00745AFE"/>
    <w:rsid w:val="00746831"/>
    <w:rsid w:val="007469E1"/>
    <w:rsid w:val="00746A70"/>
    <w:rsid w:val="0075469C"/>
    <w:rsid w:val="0075647A"/>
    <w:rsid w:val="00756591"/>
    <w:rsid w:val="00756989"/>
    <w:rsid w:val="00756ACA"/>
    <w:rsid w:val="00760404"/>
    <w:rsid w:val="00760AD1"/>
    <w:rsid w:val="00767752"/>
    <w:rsid w:val="00770398"/>
    <w:rsid w:val="00771D76"/>
    <w:rsid w:val="00773BF9"/>
    <w:rsid w:val="00776B5A"/>
    <w:rsid w:val="00783E3A"/>
    <w:rsid w:val="0078661C"/>
    <w:rsid w:val="007871CB"/>
    <w:rsid w:val="007A1D22"/>
    <w:rsid w:val="007A3D6A"/>
    <w:rsid w:val="007A6C97"/>
    <w:rsid w:val="007B00E3"/>
    <w:rsid w:val="007B168E"/>
    <w:rsid w:val="007B6B51"/>
    <w:rsid w:val="007C47F3"/>
    <w:rsid w:val="007E41DA"/>
    <w:rsid w:val="00802043"/>
    <w:rsid w:val="008138A6"/>
    <w:rsid w:val="0081545B"/>
    <w:rsid w:val="008224EA"/>
    <w:rsid w:val="0082377A"/>
    <w:rsid w:val="00825A5E"/>
    <w:rsid w:val="0084603B"/>
    <w:rsid w:val="0084774C"/>
    <w:rsid w:val="00850EEA"/>
    <w:rsid w:val="00856C30"/>
    <w:rsid w:val="00864C67"/>
    <w:rsid w:val="00875E0D"/>
    <w:rsid w:val="00885F6A"/>
    <w:rsid w:val="00891F28"/>
    <w:rsid w:val="008938B7"/>
    <w:rsid w:val="008A241F"/>
    <w:rsid w:val="008A26A3"/>
    <w:rsid w:val="008A4009"/>
    <w:rsid w:val="008A50B3"/>
    <w:rsid w:val="008A681E"/>
    <w:rsid w:val="008B0EA6"/>
    <w:rsid w:val="008C45FF"/>
    <w:rsid w:val="008C7A92"/>
    <w:rsid w:val="008D0532"/>
    <w:rsid w:val="008F6591"/>
    <w:rsid w:val="00903E4E"/>
    <w:rsid w:val="00914A5F"/>
    <w:rsid w:val="00922360"/>
    <w:rsid w:val="00927E84"/>
    <w:rsid w:val="009321DD"/>
    <w:rsid w:val="00943F13"/>
    <w:rsid w:val="009471AB"/>
    <w:rsid w:val="0095539A"/>
    <w:rsid w:val="00963138"/>
    <w:rsid w:val="00976CA1"/>
    <w:rsid w:val="009806DE"/>
    <w:rsid w:val="009A4FFD"/>
    <w:rsid w:val="009A5F0A"/>
    <w:rsid w:val="009C3C4B"/>
    <w:rsid w:val="009C7E84"/>
    <w:rsid w:val="009D3133"/>
    <w:rsid w:val="009D4194"/>
    <w:rsid w:val="009D5B9F"/>
    <w:rsid w:val="009E0581"/>
    <w:rsid w:val="009E568E"/>
    <w:rsid w:val="009E6389"/>
    <w:rsid w:val="009F29C8"/>
    <w:rsid w:val="009F400C"/>
    <w:rsid w:val="009F70DC"/>
    <w:rsid w:val="009F711A"/>
    <w:rsid w:val="00A036AD"/>
    <w:rsid w:val="00A14B7C"/>
    <w:rsid w:val="00A2221F"/>
    <w:rsid w:val="00A22512"/>
    <w:rsid w:val="00A3091D"/>
    <w:rsid w:val="00A40C18"/>
    <w:rsid w:val="00A419C9"/>
    <w:rsid w:val="00A448A1"/>
    <w:rsid w:val="00A50856"/>
    <w:rsid w:val="00A5110B"/>
    <w:rsid w:val="00A56962"/>
    <w:rsid w:val="00A57DC1"/>
    <w:rsid w:val="00A66FE5"/>
    <w:rsid w:val="00A701E2"/>
    <w:rsid w:val="00A70796"/>
    <w:rsid w:val="00A73D5E"/>
    <w:rsid w:val="00A80673"/>
    <w:rsid w:val="00A91578"/>
    <w:rsid w:val="00A93216"/>
    <w:rsid w:val="00A96CF7"/>
    <w:rsid w:val="00AA3AC0"/>
    <w:rsid w:val="00AB3BEA"/>
    <w:rsid w:val="00AB6CB5"/>
    <w:rsid w:val="00AD1600"/>
    <w:rsid w:val="00AD1D30"/>
    <w:rsid w:val="00AE44F9"/>
    <w:rsid w:val="00AF0E11"/>
    <w:rsid w:val="00B018FA"/>
    <w:rsid w:val="00B14F6D"/>
    <w:rsid w:val="00B24375"/>
    <w:rsid w:val="00B3057A"/>
    <w:rsid w:val="00B414E8"/>
    <w:rsid w:val="00B6397A"/>
    <w:rsid w:val="00B67C5B"/>
    <w:rsid w:val="00B74F92"/>
    <w:rsid w:val="00B77C10"/>
    <w:rsid w:val="00B8465E"/>
    <w:rsid w:val="00B85A67"/>
    <w:rsid w:val="00B94B0D"/>
    <w:rsid w:val="00B967DB"/>
    <w:rsid w:val="00BA3446"/>
    <w:rsid w:val="00BD6F26"/>
    <w:rsid w:val="00BE10D9"/>
    <w:rsid w:val="00BE2100"/>
    <w:rsid w:val="00BF1CDD"/>
    <w:rsid w:val="00BF34DB"/>
    <w:rsid w:val="00BF44AB"/>
    <w:rsid w:val="00BF7589"/>
    <w:rsid w:val="00C02FC7"/>
    <w:rsid w:val="00C06FAB"/>
    <w:rsid w:val="00C13ED4"/>
    <w:rsid w:val="00C2337D"/>
    <w:rsid w:val="00C345F4"/>
    <w:rsid w:val="00C4047B"/>
    <w:rsid w:val="00C53B94"/>
    <w:rsid w:val="00C622FF"/>
    <w:rsid w:val="00C665C7"/>
    <w:rsid w:val="00C76B18"/>
    <w:rsid w:val="00C805DD"/>
    <w:rsid w:val="00C80916"/>
    <w:rsid w:val="00C83D4D"/>
    <w:rsid w:val="00C91FA4"/>
    <w:rsid w:val="00CA081A"/>
    <w:rsid w:val="00CA4019"/>
    <w:rsid w:val="00CC26DC"/>
    <w:rsid w:val="00CC7B3E"/>
    <w:rsid w:val="00CE1196"/>
    <w:rsid w:val="00D01F2F"/>
    <w:rsid w:val="00D07D74"/>
    <w:rsid w:val="00D10756"/>
    <w:rsid w:val="00D13807"/>
    <w:rsid w:val="00D16FF1"/>
    <w:rsid w:val="00D31F14"/>
    <w:rsid w:val="00D33E31"/>
    <w:rsid w:val="00D36517"/>
    <w:rsid w:val="00D36967"/>
    <w:rsid w:val="00D41E02"/>
    <w:rsid w:val="00D44212"/>
    <w:rsid w:val="00D4486C"/>
    <w:rsid w:val="00D46900"/>
    <w:rsid w:val="00D521AD"/>
    <w:rsid w:val="00D54B09"/>
    <w:rsid w:val="00D64C52"/>
    <w:rsid w:val="00D67469"/>
    <w:rsid w:val="00D73268"/>
    <w:rsid w:val="00D77526"/>
    <w:rsid w:val="00D7757C"/>
    <w:rsid w:val="00D77C22"/>
    <w:rsid w:val="00D826F1"/>
    <w:rsid w:val="00D84DC8"/>
    <w:rsid w:val="00D86810"/>
    <w:rsid w:val="00DC2E9C"/>
    <w:rsid w:val="00DD3806"/>
    <w:rsid w:val="00DD7523"/>
    <w:rsid w:val="00DD7927"/>
    <w:rsid w:val="00DE3415"/>
    <w:rsid w:val="00DF25CC"/>
    <w:rsid w:val="00DF34C4"/>
    <w:rsid w:val="00DF51E9"/>
    <w:rsid w:val="00E00C78"/>
    <w:rsid w:val="00E136F4"/>
    <w:rsid w:val="00E21C5C"/>
    <w:rsid w:val="00E34323"/>
    <w:rsid w:val="00E51C05"/>
    <w:rsid w:val="00E52A0E"/>
    <w:rsid w:val="00E53C55"/>
    <w:rsid w:val="00E626A8"/>
    <w:rsid w:val="00E632BB"/>
    <w:rsid w:val="00E646EF"/>
    <w:rsid w:val="00E66F88"/>
    <w:rsid w:val="00E674D3"/>
    <w:rsid w:val="00E8551A"/>
    <w:rsid w:val="00E90F8A"/>
    <w:rsid w:val="00E927A3"/>
    <w:rsid w:val="00E94590"/>
    <w:rsid w:val="00E954B0"/>
    <w:rsid w:val="00E95B29"/>
    <w:rsid w:val="00EA53EF"/>
    <w:rsid w:val="00EB09F1"/>
    <w:rsid w:val="00EB1424"/>
    <w:rsid w:val="00EB3F4F"/>
    <w:rsid w:val="00EB6514"/>
    <w:rsid w:val="00EB7245"/>
    <w:rsid w:val="00EC65A4"/>
    <w:rsid w:val="00ED231D"/>
    <w:rsid w:val="00ED4B10"/>
    <w:rsid w:val="00ED593E"/>
    <w:rsid w:val="00EE445B"/>
    <w:rsid w:val="00EE761B"/>
    <w:rsid w:val="00EE7D7F"/>
    <w:rsid w:val="00EE7E0A"/>
    <w:rsid w:val="00EF55C9"/>
    <w:rsid w:val="00F01E46"/>
    <w:rsid w:val="00F06AE8"/>
    <w:rsid w:val="00F22AB3"/>
    <w:rsid w:val="00F23A8A"/>
    <w:rsid w:val="00F23F07"/>
    <w:rsid w:val="00F25D60"/>
    <w:rsid w:val="00F2690C"/>
    <w:rsid w:val="00F33107"/>
    <w:rsid w:val="00F41926"/>
    <w:rsid w:val="00F426F8"/>
    <w:rsid w:val="00F44F66"/>
    <w:rsid w:val="00F52D9C"/>
    <w:rsid w:val="00F536E9"/>
    <w:rsid w:val="00F54398"/>
    <w:rsid w:val="00F61B42"/>
    <w:rsid w:val="00F75202"/>
    <w:rsid w:val="00F778CE"/>
    <w:rsid w:val="00F81A46"/>
    <w:rsid w:val="00F9307F"/>
    <w:rsid w:val="00FA7373"/>
    <w:rsid w:val="00FB4C23"/>
    <w:rsid w:val="00FD3BC1"/>
    <w:rsid w:val="00FD55BB"/>
    <w:rsid w:val="00FE4B37"/>
    <w:rsid w:val="00FE5E18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page number" w:uiPriority="0"/>
    <w:lsdException w:name="Title" w:semiHidden="0" w:uiPriority="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F7"/>
    <w:pPr>
      <w:tabs>
        <w:tab w:val="left" w:pos="360"/>
        <w:tab w:val="left" w:pos="720"/>
        <w:tab w:val="left" w:pos="1080"/>
      </w:tabs>
      <w:jc w:val="both"/>
    </w:pPr>
    <w:rPr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6A1132"/>
    <w:pPr>
      <w:keepNext/>
      <w:numPr>
        <w:numId w:val="4"/>
      </w:numPr>
      <w:suppressAutoHyphens/>
      <w:spacing w:before="120" w:after="1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6A1132"/>
    <w:pPr>
      <w:keepNext/>
      <w:numPr>
        <w:ilvl w:val="1"/>
        <w:numId w:val="4"/>
      </w:numPr>
      <w:tabs>
        <w:tab w:val="clear" w:pos="360"/>
      </w:tabs>
      <w:suppressAutoHyphens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A1132"/>
    <w:pPr>
      <w:keepNext/>
      <w:numPr>
        <w:ilvl w:val="2"/>
        <w:numId w:val="4"/>
      </w:numPr>
      <w:tabs>
        <w:tab w:val="clear" w:pos="360"/>
        <w:tab w:val="clear" w:pos="1080"/>
        <w:tab w:val="left" w:pos="540"/>
      </w:tabs>
      <w:suppressAutoHyphens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FD55BB"/>
    <w:pPr>
      <w:keepNext/>
      <w:numPr>
        <w:ilvl w:val="3"/>
        <w:numId w:val="4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FD55BB"/>
    <w:pPr>
      <w:keepNext/>
      <w:numPr>
        <w:ilvl w:val="4"/>
        <w:numId w:val="4"/>
      </w:numPr>
      <w:tabs>
        <w:tab w:val="clear" w:pos="360"/>
        <w:tab w:val="clear" w:pos="720"/>
        <w:tab w:val="clear" w:pos="108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FD55BB"/>
    <w:pPr>
      <w:keepNext/>
      <w:numPr>
        <w:ilvl w:val="5"/>
        <w:numId w:val="4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FD55BB"/>
    <w:pPr>
      <w:keepNext/>
      <w:numPr>
        <w:ilvl w:val="6"/>
        <w:numId w:val="4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FD55BB"/>
    <w:pPr>
      <w:keepNext/>
      <w:numPr>
        <w:ilvl w:val="7"/>
        <w:numId w:val="4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FD55BB"/>
    <w:pPr>
      <w:keepNext/>
      <w:numPr>
        <w:ilvl w:val="8"/>
        <w:numId w:val="4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6B0B0D"/>
    <w:pPr>
      <w:ind w:firstLine="360"/>
    </w:pPr>
  </w:style>
  <w:style w:type="character" w:customStyle="1" w:styleId="NormalIndentChar">
    <w:name w:val="Normal Indent Char"/>
    <w:link w:val="NormalIndent"/>
    <w:rsid w:val="00A91578"/>
    <w:rPr>
      <w:snapToGrid w:val="0"/>
      <w:lang w:val="en-US" w:eastAsia="en-US" w:bidi="ar-SA"/>
    </w:rPr>
  </w:style>
  <w:style w:type="paragraph" w:customStyle="1" w:styleId="Heading">
    <w:name w:val="Heading"/>
    <w:basedOn w:val="Normal"/>
    <w:next w:val="Normal"/>
    <w:rsid w:val="006B0B0D"/>
    <w:pPr>
      <w:keepNext/>
      <w:suppressAutoHyphens/>
      <w:spacing w:before="240" w:after="240"/>
      <w:jc w:val="left"/>
    </w:pPr>
    <w:rPr>
      <w:b/>
      <w:caps/>
    </w:rPr>
  </w:style>
  <w:style w:type="paragraph" w:customStyle="1" w:styleId="Program">
    <w:name w:val="Program"/>
    <w:basedOn w:val="Normal"/>
    <w:rsid w:val="006B0B0D"/>
    <w:pPr>
      <w:ind w:left="360"/>
    </w:pPr>
    <w:rPr>
      <w:rFonts w:ascii="Courier New" w:hAnsi="Courier New"/>
      <w:sz w:val="16"/>
    </w:rPr>
  </w:style>
  <w:style w:type="paragraph" w:customStyle="1" w:styleId="ProgramStart">
    <w:name w:val="ProgramStart"/>
    <w:basedOn w:val="Program"/>
    <w:rsid w:val="006B0B0D"/>
  </w:style>
  <w:style w:type="paragraph" w:customStyle="1" w:styleId="ProgramEnd">
    <w:name w:val="ProgramEnd"/>
    <w:basedOn w:val="Program"/>
    <w:rsid w:val="006B0B0D"/>
    <w:pPr>
      <w:spacing w:after="40"/>
    </w:pPr>
  </w:style>
  <w:style w:type="paragraph" w:customStyle="1" w:styleId="ProgramBoth">
    <w:name w:val="ProgramBoth"/>
    <w:basedOn w:val="Normal"/>
    <w:rsid w:val="006B0B0D"/>
    <w:pPr>
      <w:spacing w:after="40"/>
      <w:ind w:left="360"/>
    </w:pPr>
    <w:rPr>
      <w:rFonts w:ascii="Courier New" w:hAnsi="Courier New"/>
      <w:sz w:val="16"/>
    </w:rPr>
  </w:style>
  <w:style w:type="paragraph" w:customStyle="1" w:styleId="Equation">
    <w:name w:val="Equation"/>
    <w:basedOn w:val="Normal"/>
    <w:qFormat/>
    <w:rsid w:val="00060A25"/>
    <w:pPr>
      <w:tabs>
        <w:tab w:val="clear" w:pos="360"/>
        <w:tab w:val="clear" w:pos="720"/>
        <w:tab w:val="clear" w:pos="1080"/>
        <w:tab w:val="center" w:pos="4320"/>
        <w:tab w:val="right" w:pos="9360"/>
      </w:tabs>
    </w:pPr>
  </w:style>
  <w:style w:type="paragraph" w:customStyle="1" w:styleId="Reference">
    <w:name w:val="Reference"/>
    <w:basedOn w:val="Normal"/>
    <w:qFormat/>
    <w:rsid w:val="006B0B0D"/>
    <w:pPr>
      <w:ind w:left="360" w:hanging="360"/>
    </w:pPr>
  </w:style>
  <w:style w:type="paragraph" w:styleId="Title">
    <w:name w:val="Title"/>
    <w:basedOn w:val="Normal"/>
    <w:rsid w:val="006B0B0D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6B0B0D"/>
    <w:pPr>
      <w:jc w:val="center"/>
    </w:pPr>
  </w:style>
  <w:style w:type="paragraph" w:customStyle="1" w:styleId="Biography">
    <w:name w:val="Biography"/>
    <w:basedOn w:val="Normal"/>
    <w:rsid w:val="006B0B0D"/>
    <w:pPr>
      <w:spacing w:after="240"/>
    </w:pPr>
  </w:style>
  <w:style w:type="paragraph" w:customStyle="1" w:styleId="Appendices">
    <w:name w:val="Appendices"/>
    <w:basedOn w:val="Heading1"/>
    <w:next w:val="Normal"/>
    <w:rsid w:val="00FD55BB"/>
    <w:pPr>
      <w:numPr>
        <w:numId w:val="2"/>
      </w:numPr>
    </w:pPr>
  </w:style>
  <w:style w:type="character" w:styleId="CommentReference">
    <w:name w:val="annotation reference"/>
    <w:semiHidden/>
    <w:rsid w:val="006B0B0D"/>
    <w:rPr>
      <w:sz w:val="16"/>
    </w:rPr>
  </w:style>
  <w:style w:type="paragraph" w:styleId="CommentText">
    <w:name w:val="annotation text"/>
    <w:basedOn w:val="Normal"/>
    <w:semiHidden/>
    <w:rsid w:val="006B0B0D"/>
  </w:style>
  <w:style w:type="paragraph" w:customStyle="1" w:styleId="FigureLabelMultiline">
    <w:name w:val="Figure Label Multiline"/>
    <w:basedOn w:val="FigureLabel"/>
    <w:next w:val="NormalIndent"/>
    <w:rsid w:val="006B0B0D"/>
    <w:pPr>
      <w:jc w:val="both"/>
    </w:pPr>
  </w:style>
  <w:style w:type="paragraph" w:customStyle="1" w:styleId="TableLabelMultiline">
    <w:name w:val="Table Label Multiline"/>
    <w:basedOn w:val="TableLabel"/>
    <w:rsid w:val="006B0B0D"/>
    <w:pPr>
      <w:jc w:val="both"/>
    </w:pPr>
  </w:style>
  <w:style w:type="paragraph" w:customStyle="1" w:styleId="TableLabel">
    <w:name w:val="Table Label"/>
    <w:basedOn w:val="FigureLabel"/>
    <w:qFormat/>
    <w:rsid w:val="006B0B0D"/>
  </w:style>
  <w:style w:type="character" w:styleId="Hyperlink">
    <w:name w:val="Hyperlink"/>
    <w:rsid w:val="000A2B9B"/>
    <w:rPr>
      <w:rFonts w:ascii="Courier New" w:hAnsi="Courier New"/>
      <w:dstrike w:val="0"/>
      <w:color w:val="FF0000"/>
      <w:sz w:val="20"/>
      <w:szCs w:val="20"/>
      <w:u w:val="none"/>
      <w:vertAlign w:val="baseline"/>
    </w:rPr>
  </w:style>
  <w:style w:type="paragraph" w:customStyle="1" w:styleId="AbstractHeading">
    <w:name w:val="Abstract Heading"/>
    <w:basedOn w:val="Heading"/>
    <w:next w:val="Normal"/>
    <w:rsid w:val="006B0B0D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 w:val="16"/>
      <w:szCs w:val="16"/>
    </w:rPr>
  </w:style>
  <w:style w:type="paragraph" w:customStyle="1" w:styleId="Listenum">
    <w:name w:val="List enum"/>
    <w:basedOn w:val="Normal"/>
    <w:rsid w:val="00CA4019"/>
    <w:pPr>
      <w:numPr>
        <w:numId w:val="3"/>
      </w:numPr>
    </w:pPr>
  </w:style>
  <w:style w:type="paragraph" w:customStyle="1" w:styleId="ListBulleted">
    <w:name w:val="List Bulleted"/>
    <w:basedOn w:val="Normal"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paragraph" w:styleId="Caption">
    <w:name w:val="caption"/>
    <w:basedOn w:val="Normal"/>
    <w:next w:val="Normal"/>
    <w:rsid w:val="00BF1CDD"/>
    <w:pPr>
      <w:spacing w:before="120" w:after="120"/>
    </w:pPr>
    <w:rPr>
      <w:b/>
      <w:bCs/>
    </w:r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paragraph" w:styleId="Header">
    <w:name w:val="header"/>
    <w:basedOn w:val="Normal"/>
    <w:link w:val="HeaderChar"/>
    <w:uiPriority w:val="99"/>
    <w:semiHidden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480FEA"/>
    <w:rPr>
      <w:snapToGrid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0FEA"/>
    <w:pPr>
      <w:tabs>
        <w:tab w:val="clear" w:pos="360"/>
        <w:tab w:val="clear" w:pos="720"/>
        <w:tab w:val="clear" w:pos="1080"/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EA"/>
    <w:rPr>
      <w:snapToGrid w:val="0"/>
      <w:lang w:eastAsia="en-US"/>
    </w:rPr>
  </w:style>
  <w:style w:type="character" w:styleId="PageNumber">
    <w:name w:val="page number"/>
    <w:basedOn w:val="DefaultParagraphFont"/>
    <w:rsid w:val="00060A25"/>
  </w:style>
  <w:style w:type="table" w:styleId="TableGrid">
    <w:name w:val="Table Grid"/>
    <w:basedOn w:val="TableNormal"/>
    <w:uiPriority w:val="59"/>
    <w:rsid w:val="003A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08362A"/>
    <w:pPr>
      <w:tabs>
        <w:tab w:val="clear" w:pos="360"/>
        <w:tab w:val="clear" w:pos="720"/>
        <w:tab w:val="clear" w:pos="1080"/>
        <w:tab w:val="left" w:pos="1620"/>
      </w:tabs>
      <w:ind w:left="1620" w:hanging="1620"/>
      <w:jc w:val="left"/>
    </w:pPr>
    <w:rPr>
      <w:rFonts w:eastAsia="Times New Roman"/>
      <w:snapToGrid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362A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70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_Seungchul%20Research\08_Tips%20for%20Doc\01_Microsoft%20Word\Template%20Doc\Templates%20from%20Journal\W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WSC.dotx</Template>
  <TotalTime>332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Seungchul Lee</dc:creator>
  <cp:lastModifiedBy>Seungchul Lee</cp:lastModifiedBy>
  <cp:revision>48</cp:revision>
  <cp:lastPrinted>2007-01-21T16:17:00Z</cp:lastPrinted>
  <dcterms:created xsi:type="dcterms:W3CDTF">2013-01-09T21:26:00Z</dcterms:created>
  <dcterms:modified xsi:type="dcterms:W3CDTF">2013-08-17T13:43:00Z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